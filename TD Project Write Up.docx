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0BDA" w:rsidRDefault="001A408B" w:rsidP="001A408B">
      <w:pPr>
        <w:pStyle w:val="Title"/>
      </w:pPr>
      <w:r>
        <w:t>TD PROJECT</w:t>
      </w:r>
    </w:p>
    <w:p w:rsidR="001A408B" w:rsidRDefault="001A408B" w:rsidP="001A408B"/>
    <w:p w:rsidR="001A408B" w:rsidRPr="001A408B" w:rsidRDefault="001A408B" w:rsidP="001A408B">
      <w:pPr>
        <w:pStyle w:val="Heading1"/>
      </w:pPr>
      <w:r>
        <w:tab/>
        <w:t>SDlkfj</w:t>
      </w:r>
      <w:bookmarkStart w:id="0" w:name="_GoBack"/>
      <w:bookmarkEnd w:id="0"/>
    </w:p>
    <w:sectPr w:rsidR="001A408B" w:rsidRPr="001A40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08B"/>
    <w:rsid w:val="00120BDA"/>
    <w:rsid w:val="001A408B"/>
    <w:rsid w:val="00480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E0E351-CB2E-40EF-A9D2-21AC84D18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0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A40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40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A40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...</dc:creator>
  <cp:keywords/>
  <dc:description/>
  <cp:lastModifiedBy>Steve ...</cp:lastModifiedBy>
  <cp:revision>2</cp:revision>
  <dcterms:created xsi:type="dcterms:W3CDTF">2015-11-16T20:40:00Z</dcterms:created>
  <dcterms:modified xsi:type="dcterms:W3CDTF">2015-11-16T20:57:00Z</dcterms:modified>
</cp:coreProperties>
</file>